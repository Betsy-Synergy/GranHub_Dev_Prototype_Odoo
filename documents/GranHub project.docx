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2B99" w14:textId="77777777" w:rsidR="006C7FD2" w:rsidRDefault="00000000">
      <w:proofErr w:type="spellStart"/>
      <w:proofErr w:type="gramStart"/>
      <w:r>
        <w:t>GranHub</w:t>
      </w:r>
      <w:proofErr w:type="spellEnd"/>
      <w:r>
        <w:t xml:space="preserve">  is</w:t>
      </w:r>
      <w:proofErr w:type="gramEnd"/>
      <w:r>
        <w:t xml:space="preserve"> an internet forum that connects grandparents or over 60s with each other to share life experiences and hold conversations to improve quality of life. Registered users can post and receive messages to other users and establish a network of friends to support each other. Content generated will be filtered using Content Moderation tools to provide safe and healthy online environment to users. Site aims at providing peer support network for over 60s to keep loneliness at bay and promote general wellbeing. Site provides options to write blog entries and solve puzzles to keep elderly users mentally fit and healthy. Grandparents can get in touch with others like them and build a camaraderie group that can keep loneliness at bay. </w:t>
      </w:r>
    </w:p>
    <w:p w14:paraId="10398213" w14:textId="77777777" w:rsidR="006C7FD2" w:rsidRDefault="00000000">
      <w:proofErr w:type="spellStart"/>
      <w:r>
        <w:t>GranHub</w:t>
      </w:r>
      <w:proofErr w:type="spellEnd"/>
      <w:r>
        <w:t xml:space="preserve"> would be based on .net core microservice and REDIS based architecture with NoSQL database. This will be developed as a website and webapp for online and mobile </w:t>
      </w:r>
      <w:proofErr w:type="gramStart"/>
      <w:r>
        <w:t>platforms</w:t>
      </w:r>
      <w:proofErr w:type="gramEnd"/>
      <w:r>
        <w:t xml:space="preserve"> </w:t>
      </w:r>
    </w:p>
    <w:p w14:paraId="093FBF30" w14:textId="77777777" w:rsidR="006C7FD2" w:rsidRDefault="00000000">
      <w:r>
        <w:t xml:space="preserve">Software scope: .Net Core Micro Services, Angular JS, LESS, </w:t>
      </w:r>
      <w:proofErr w:type="spellStart"/>
      <w:r>
        <w:t>Javascript</w:t>
      </w:r>
      <w:proofErr w:type="spellEnd"/>
      <w:r>
        <w:t xml:space="preserve">, </w:t>
      </w:r>
      <w:proofErr w:type="spellStart"/>
      <w:r>
        <w:t>JQuery</w:t>
      </w:r>
      <w:proofErr w:type="spellEnd"/>
      <w:r>
        <w:t xml:space="preserve">, Razor, Docker, Kubernetes, Ocelot, REDIS, Azure, Swagger, Solace, Content Moderation tools, WordPress, NoSQL, MongoDB, GitHub </w:t>
      </w:r>
    </w:p>
    <w:p w14:paraId="6D965553" w14:textId="77777777" w:rsidR="006C7FD2" w:rsidRDefault="006C7FD2"/>
    <w:p w14:paraId="3B543688" w14:textId="77777777" w:rsidR="006C7FD2" w:rsidRDefault="00000000">
      <w:r>
        <w:t>GRANHUB:</w:t>
      </w:r>
    </w:p>
    <w:p w14:paraId="28BCD01B" w14:textId="77777777" w:rsidR="006C7FD2" w:rsidRDefault="00000000">
      <w:r>
        <w:rPr>
          <w:noProof/>
        </w:rPr>
        <w:drawing>
          <wp:inline distT="0" distB="0" distL="0" distR="0" wp14:anchorId="6E886755" wp14:editId="01F12BAF">
            <wp:extent cx="5295903" cy="3181353"/>
            <wp:effectExtent l="0" t="0" r="0" b="0"/>
            <wp:docPr id="761167689" name="Picture 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95903" cy="3181353"/>
                    </a:xfrm>
                    <a:prstGeom prst="rect">
                      <a:avLst/>
                    </a:prstGeom>
                    <a:noFill/>
                    <a:ln>
                      <a:noFill/>
                      <a:prstDash/>
                    </a:ln>
                  </pic:spPr>
                </pic:pic>
              </a:graphicData>
            </a:graphic>
          </wp:inline>
        </w:drawing>
      </w:r>
    </w:p>
    <w:sectPr w:rsidR="006C7FD2">
      <w:headerReference w:type="default" r:id="rId7"/>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57203" w14:textId="77777777" w:rsidR="009C73A1" w:rsidRDefault="009C73A1">
      <w:pPr>
        <w:spacing w:after="0" w:line="240" w:lineRule="auto"/>
      </w:pPr>
      <w:r>
        <w:separator/>
      </w:r>
    </w:p>
  </w:endnote>
  <w:endnote w:type="continuationSeparator" w:id="0">
    <w:p w14:paraId="5FA0C69F" w14:textId="77777777" w:rsidR="009C73A1" w:rsidRDefault="009C7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38A99" w14:textId="77777777" w:rsidR="009C73A1" w:rsidRDefault="009C73A1">
      <w:pPr>
        <w:spacing w:after="0" w:line="240" w:lineRule="auto"/>
      </w:pPr>
      <w:r>
        <w:rPr>
          <w:color w:val="000000"/>
        </w:rPr>
        <w:separator/>
      </w:r>
    </w:p>
  </w:footnote>
  <w:footnote w:type="continuationSeparator" w:id="0">
    <w:p w14:paraId="55272140" w14:textId="77777777" w:rsidR="009C73A1" w:rsidRDefault="009C7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0AF7" w14:textId="77777777" w:rsidR="00A86AD2" w:rsidRDefault="00000000">
    <w:pPr>
      <w:pStyle w:val="Header"/>
      <w:jc w:val="center"/>
      <w:rPr>
        <w:b/>
        <w:bCs/>
        <w:sz w:val="28"/>
        <w:szCs w:val="28"/>
        <w:lang w:val="en-US"/>
      </w:rPr>
    </w:pPr>
    <w:r>
      <w:rPr>
        <w:b/>
        <w:bCs/>
        <w:sz w:val="28"/>
        <w:szCs w:val="28"/>
        <w:lang w:val="en-US"/>
      </w:rPr>
      <w:t>Gran Hub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C7FD2"/>
    <w:rsid w:val="006C7FD2"/>
    <w:rsid w:val="009C73A1"/>
    <w:rsid w:val="00B97D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3C83"/>
  <w15:docId w15:val="{4EA7866D-D1C1-4504-9E58-5F4975D6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Mythreyi Thakur</dc:creator>
  <dc:description/>
  <cp:lastModifiedBy>hariharan mallikarjunan</cp:lastModifiedBy>
  <cp:revision>2</cp:revision>
  <dcterms:created xsi:type="dcterms:W3CDTF">2023-05-23T18:12:00Z</dcterms:created>
  <dcterms:modified xsi:type="dcterms:W3CDTF">2023-05-23T18:12:00Z</dcterms:modified>
</cp:coreProperties>
</file>